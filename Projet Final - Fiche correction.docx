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71AD6" w14:textId="511CB9A9" w:rsidR="00254E45" w:rsidRDefault="002E5C5E" w:rsidP="006B1D4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TP</w:t>
      </w:r>
      <w:r w:rsidR="0014752C">
        <w:rPr>
          <w:rFonts w:ascii="Arial" w:hAnsi="Arial" w:cs="Arial"/>
          <w:b/>
        </w:rPr>
        <w:t xml:space="preserve"> Final</w:t>
      </w:r>
      <w:r w:rsidR="00AB2BF8">
        <w:rPr>
          <w:rFonts w:ascii="Arial" w:hAnsi="Arial" w:cs="Arial"/>
          <w:b/>
        </w:rPr>
        <w:t xml:space="preserve"> – Fichie</w:t>
      </w:r>
      <w:r w:rsidR="0014752C">
        <w:rPr>
          <w:rFonts w:ascii="Arial" w:hAnsi="Arial" w:cs="Arial"/>
          <w:b/>
        </w:rPr>
        <w:t>r</w:t>
      </w:r>
      <w:r w:rsidR="00AB2BF8">
        <w:rPr>
          <w:rFonts w:ascii="Arial" w:hAnsi="Arial" w:cs="Arial"/>
          <w:b/>
        </w:rPr>
        <w:t xml:space="preserve"> </w:t>
      </w:r>
      <w:r w:rsidR="007E639E">
        <w:rPr>
          <w:rFonts w:ascii="Arial" w:hAnsi="Arial" w:cs="Arial"/>
          <w:b/>
        </w:rPr>
        <w:t xml:space="preserve">de </w:t>
      </w:r>
      <w:r w:rsidR="00AB2BF8">
        <w:rPr>
          <w:rFonts w:ascii="Arial" w:hAnsi="Arial" w:cs="Arial"/>
          <w:b/>
        </w:rPr>
        <w:t>correction</w:t>
      </w:r>
    </w:p>
    <w:p w14:paraId="303D4CA6" w14:textId="77777777" w:rsidR="006B1D4D" w:rsidRDefault="006B1D4D" w:rsidP="006B1D4D">
      <w:pPr>
        <w:jc w:val="center"/>
        <w:rPr>
          <w:rFonts w:ascii="Arial" w:hAnsi="Arial" w:cs="Arial"/>
          <w:b/>
        </w:rPr>
      </w:pPr>
    </w:p>
    <w:p w14:paraId="3AB24C07" w14:textId="3FC1BC94" w:rsidR="00C65F58" w:rsidRDefault="00254E45" w:rsidP="006B1D4D">
      <w:pPr>
        <w:tabs>
          <w:tab w:val="left" w:pos="8505"/>
          <w:tab w:val="left" w:leader="underscore" w:pos="9072"/>
        </w:tabs>
        <w:rPr>
          <w:rFonts w:ascii="Arial" w:hAnsi="Arial" w:cs="Arial"/>
          <w:sz w:val="40"/>
          <w:szCs w:val="22"/>
        </w:rPr>
      </w:pPr>
      <w:r w:rsidRPr="00254E45">
        <w:rPr>
          <w:rFonts w:ascii="Arial" w:hAnsi="Arial" w:cs="Arial"/>
        </w:rPr>
        <w:t>Nom :</w:t>
      </w:r>
      <w:r w:rsidR="002F7986">
        <w:rPr>
          <w:rFonts w:ascii="Arial" w:hAnsi="Arial" w:cs="Arial"/>
        </w:rPr>
        <w:t xml:space="preserve"> </w:t>
      </w:r>
      <w:r w:rsidR="002F7986">
        <w:rPr>
          <w:rFonts w:ascii="Arial" w:hAnsi="Arial" w:cs="Arial"/>
        </w:rPr>
        <w:fldChar w:fldCharType="begin"/>
      </w:r>
      <w:r w:rsidR="002F7986">
        <w:rPr>
          <w:rFonts w:ascii="Arial" w:hAnsi="Arial" w:cs="Arial"/>
        </w:rPr>
        <w:instrText xml:space="preserve"> MERGEFIELD Prénom </w:instrText>
      </w:r>
      <w:r w:rsidR="002F7986">
        <w:rPr>
          <w:rFonts w:ascii="Arial" w:hAnsi="Arial" w:cs="Arial"/>
        </w:rPr>
        <w:fldChar w:fldCharType="separate"/>
      </w:r>
      <w:r w:rsidR="002F7986">
        <w:rPr>
          <w:rFonts w:ascii="Arial" w:hAnsi="Arial" w:cs="Arial"/>
          <w:noProof/>
        </w:rPr>
        <w:t>«Prénom»</w:t>
      </w:r>
      <w:r w:rsidR="002F7986">
        <w:rPr>
          <w:rFonts w:ascii="Arial" w:hAnsi="Arial" w:cs="Arial"/>
        </w:rPr>
        <w:fldChar w:fldCharType="end"/>
      </w:r>
      <w:r w:rsidR="002F7986">
        <w:rPr>
          <w:rFonts w:ascii="Arial" w:hAnsi="Arial" w:cs="Arial"/>
        </w:rPr>
        <w:fldChar w:fldCharType="begin"/>
      </w:r>
      <w:r w:rsidR="002F7986">
        <w:rPr>
          <w:rFonts w:ascii="Arial" w:hAnsi="Arial" w:cs="Arial"/>
        </w:rPr>
        <w:instrText xml:space="preserve"> MERGEFIELD Nom </w:instrText>
      </w:r>
      <w:r w:rsidR="002F7986">
        <w:rPr>
          <w:rFonts w:ascii="Arial" w:hAnsi="Arial" w:cs="Arial"/>
        </w:rPr>
        <w:fldChar w:fldCharType="separate"/>
      </w:r>
      <w:r w:rsidR="002F7986">
        <w:rPr>
          <w:rFonts w:ascii="Arial" w:hAnsi="Arial" w:cs="Arial"/>
          <w:noProof/>
        </w:rPr>
        <w:t>«Nom»</w:t>
      </w:r>
      <w:r w:rsidR="002F7986">
        <w:rPr>
          <w:rFonts w:ascii="Arial" w:hAnsi="Arial" w:cs="Arial"/>
        </w:rPr>
        <w:fldChar w:fldCharType="end"/>
      </w:r>
      <w:r w:rsidR="00095B3A">
        <w:rPr>
          <w:rFonts w:ascii="Arial" w:hAnsi="Arial" w:cs="Arial"/>
        </w:rPr>
        <w:tab/>
      </w:r>
      <w:r w:rsidR="00D3504C">
        <w:rPr>
          <w:rFonts w:ascii="Arial" w:hAnsi="Arial" w:cs="Arial"/>
          <w:sz w:val="40"/>
          <w:szCs w:val="22"/>
        </w:rPr>
        <w:t>/</w:t>
      </w:r>
      <w:r w:rsidR="00130257">
        <w:rPr>
          <w:rFonts w:ascii="Arial" w:hAnsi="Arial" w:cs="Arial"/>
          <w:sz w:val="40"/>
          <w:szCs w:val="22"/>
        </w:rPr>
        <w:t>304</w:t>
      </w:r>
    </w:p>
    <w:p w14:paraId="651B8C92" w14:textId="77777777" w:rsidR="006B1D4D" w:rsidRPr="006B1D4D" w:rsidRDefault="006B1D4D" w:rsidP="006B1D4D">
      <w:pPr>
        <w:tabs>
          <w:tab w:val="left" w:pos="8505"/>
          <w:tab w:val="left" w:leader="underscore" w:pos="9072"/>
        </w:tabs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3"/>
        <w:gridCol w:w="6095"/>
        <w:gridCol w:w="1888"/>
      </w:tblGrid>
      <w:tr w:rsidR="00201A7D" w:rsidRPr="0030157A" w14:paraId="64A2AC6B" w14:textId="77777777" w:rsidTr="00155032">
        <w:trPr>
          <w:gridAfter w:val="2"/>
          <w:wAfter w:w="7983" w:type="dxa"/>
        </w:trPr>
        <w:tc>
          <w:tcPr>
            <w:tcW w:w="1413" w:type="dxa"/>
          </w:tcPr>
          <w:p w14:paraId="376D65C3" w14:textId="46263F24" w:rsidR="00201A7D" w:rsidRPr="00E06CF4" w:rsidRDefault="001D5876" w:rsidP="008420D7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Section</w:t>
            </w:r>
          </w:p>
        </w:tc>
      </w:tr>
      <w:tr w:rsidR="00CE1A34" w:rsidRPr="0030157A" w14:paraId="3F437585" w14:textId="77777777" w:rsidTr="00130257">
        <w:tc>
          <w:tcPr>
            <w:tcW w:w="1413" w:type="dxa"/>
          </w:tcPr>
          <w:p w14:paraId="1CE3F32B" w14:textId="09EF9EB1" w:rsidR="00CE1A34" w:rsidRPr="00E06CF4" w:rsidRDefault="007167A2" w:rsidP="008420D7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Général</w:t>
            </w:r>
          </w:p>
        </w:tc>
        <w:tc>
          <w:tcPr>
            <w:tcW w:w="6095" w:type="dxa"/>
          </w:tcPr>
          <w:p w14:paraId="48A7A266" w14:textId="77777777" w:rsidR="007167A2" w:rsidRDefault="007167A2" w:rsidP="007167A2">
            <w:pPr>
              <w:pStyle w:val="ListParagraph"/>
              <w:numPr>
                <w:ilvl w:val="0"/>
                <w:numId w:val="10"/>
              </w:numPr>
              <w:spacing w:after="160" w:line="259" w:lineRule="auto"/>
            </w:pPr>
            <w:r>
              <w:t>4 couches d’affichage toutes utilisées</w:t>
            </w:r>
          </w:p>
          <w:p w14:paraId="620E0270" w14:textId="77777777" w:rsidR="007167A2" w:rsidRDefault="007167A2" w:rsidP="007167A2">
            <w:pPr>
              <w:pStyle w:val="ListParagraph"/>
              <w:numPr>
                <w:ilvl w:val="0"/>
                <w:numId w:val="10"/>
              </w:numPr>
              <w:spacing w:after="160" w:line="259" w:lineRule="auto"/>
            </w:pPr>
            <w:r>
              <w:t>4 masques tous utilisés</w:t>
            </w:r>
          </w:p>
          <w:p w14:paraId="4E80654B" w14:textId="77777777" w:rsidR="007167A2" w:rsidRDefault="007167A2" w:rsidP="007167A2">
            <w:pPr>
              <w:pStyle w:val="ListParagraph"/>
              <w:numPr>
                <w:ilvl w:val="0"/>
                <w:numId w:val="10"/>
              </w:numPr>
              <w:spacing w:after="160" w:line="259" w:lineRule="auto"/>
            </w:pPr>
            <w:r>
              <w:t xml:space="preserve">4 </w:t>
            </w:r>
            <w:proofErr w:type="spellStart"/>
            <w:r w:rsidRPr="0094167D">
              <w:rPr>
                <w:i/>
                <w:iCs/>
              </w:rPr>
              <w:t>prefabs</w:t>
            </w:r>
            <w:proofErr w:type="spellEnd"/>
          </w:p>
          <w:p w14:paraId="47DE9742" w14:textId="2107D03C" w:rsidR="001523EB" w:rsidRPr="007167A2" w:rsidRDefault="007167A2" w:rsidP="00365CF7">
            <w:pPr>
              <w:pStyle w:val="ListParagraph"/>
              <w:numPr>
                <w:ilvl w:val="0"/>
                <w:numId w:val="10"/>
              </w:numPr>
              <w:spacing w:after="160" w:line="259" w:lineRule="auto"/>
            </w:pPr>
            <w:r>
              <w:t>Terminer le jeu en 2 minutes</w:t>
            </w:r>
          </w:p>
        </w:tc>
        <w:tc>
          <w:tcPr>
            <w:tcW w:w="1888" w:type="dxa"/>
          </w:tcPr>
          <w:p w14:paraId="47D72974" w14:textId="10603659" w:rsidR="005E1248" w:rsidRDefault="007167A2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5611A4A9" w14:textId="48B71234" w:rsidR="007167A2" w:rsidRDefault="007167A2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32422211" w14:textId="20BA4AFD" w:rsidR="007167A2" w:rsidRDefault="007167A2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490D3B66" w14:textId="3FFD6941" w:rsidR="005E1248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415D9C56" w14:textId="2EC75534" w:rsidR="005E1248" w:rsidRPr="0030157A" w:rsidRDefault="005E1248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E1248">
              <w:rPr>
                <w:rFonts w:ascii="Arial" w:hAnsi="Arial" w:cs="Arial"/>
                <w:sz w:val="32"/>
                <w:szCs w:val="32"/>
              </w:rPr>
              <w:t>/</w:t>
            </w:r>
            <w:r w:rsidR="007167A2">
              <w:rPr>
                <w:rFonts w:ascii="Arial" w:hAnsi="Arial" w:cs="Arial"/>
                <w:sz w:val="32"/>
                <w:szCs w:val="32"/>
              </w:rPr>
              <w:t>16</w:t>
            </w:r>
          </w:p>
        </w:tc>
      </w:tr>
      <w:tr w:rsidR="008238E5" w:rsidRPr="0030157A" w14:paraId="67324D73" w14:textId="77777777" w:rsidTr="00130257">
        <w:tc>
          <w:tcPr>
            <w:tcW w:w="1413" w:type="dxa"/>
          </w:tcPr>
          <w:p w14:paraId="1A0046D6" w14:textId="0457D078" w:rsidR="008238E5" w:rsidRPr="00E06CF4" w:rsidRDefault="007167A2" w:rsidP="00385E70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Menu</w:t>
            </w:r>
          </w:p>
        </w:tc>
        <w:tc>
          <w:tcPr>
            <w:tcW w:w="6095" w:type="dxa"/>
          </w:tcPr>
          <w:p w14:paraId="6D62B8ED" w14:textId="77777777" w:rsidR="007167A2" w:rsidRPr="00260B39" w:rsidRDefault="007167A2" w:rsidP="007167A2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highlight w:val="yellow"/>
              </w:rPr>
            </w:pPr>
            <w:r w:rsidRPr="00260B39">
              <w:rPr>
                <w:highlight w:val="yellow"/>
              </w:rPr>
              <w:t>Titre</w:t>
            </w:r>
          </w:p>
          <w:p w14:paraId="7F5D5ED8" w14:textId="31F8CEC6" w:rsidR="007167A2" w:rsidRPr="00260B39" w:rsidRDefault="007167A2" w:rsidP="007167A2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highlight w:val="yellow"/>
              </w:rPr>
            </w:pPr>
            <w:r w:rsidRPr="00260B39">
              <w:rPr>
                <w:highlight w:val="yellow"/>
              </w:rPr>
              <w:t>Sous-titre différent</w:t>
            </w:r>
          </w:p>
          <w:p w14:paraId="4716CE8F" w14:textId="77777777" w:rsidR="007167A2" w:rsidRDefault="007167A2" w:rsidP="007167A2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Bouton démarrer</w:t>
            </w:r>
          </w:p>
          <w:p w14:paraId="50FF21C2" w14:textId="570687D5" w:rsidR="007167A2" w:rsidRDefault="007167A2" w:rsidP="007167A2">
            <w:pPr>
              <w:pStyle w:val="ListParagraph"/>
              <w:numPr>
                <w:ilvl w:val="1"/>
                <w:numId w:val="8"/>
              </w:numPr>
              <w:spacing w:after="160" w:line="259" w:lineRule="auto"/>
            </w:pPr>
            <w:r>
              <w:t>Fon au noir sortie</w:t>
            </w:r>
          </w:p>
          <w:p w14:paraId="5F65F5A9" w14:textId="57C356BB" w:rsidR="007167A2" w:rsidRDefault="007167A2" w:rsidP="007167A2">
            <w:pPr>
              <w:pStyle w:val="ListParagraph"/>
              <w:numPr>
                <w:ilvl w:val="1"/>
                <w:numId w:val="8"/>
              </w:numPr>
              <w:spacing w:after="160" w:line="259" w:lineRule="auto"/>
            </w:pPr>
            <w:r>
              <w:t>Fondu entrée</w:t>
            </w:r>
          </w:p>
          <w:p w14:paraId="7BE3276F" w14:textId="77777777" w:rsidR="007167A2" w:rsidRDefault="007167A2" w:rsidP="007167A2">
            <w:pPr>
              <w:pStyle w:val="ListParagraph"/>
              <w:spacing w:after="160" w:line="259" w:lineRule="auto"/>
            </w:pPr>
          </w:p>
          <w:p w14:paraId="476AFEAE" w14:textId="231E606D" w:rsidR="007167A2" w:rsidRDefault="007167A2" w:rsidP="007167A2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Bouton quitter</w:t>
            </w:r>
          </w:p>
          <w:p w14:paraId="6EB93B4A" w14:textId="77777777" w:rsidR="007167A2" w:rsidRDefault="007167A2" w:rsidP="007167A2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1 effet de particule (continu)</w:t>
            </w:r>
          </w:p>
          <w:p w14:paraId="53247D2B" w14:textId="77777777" w:rsidR="007167A2" w:rsidRDefault="007167A2" w:rsidP="007167A2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1 arrière-plan</w:t>
            </w:r>
          </w:p>
          <w:p w14:paraId="39E2BB0E" w14:textId="77777777" w:rsidR="007167A2" w:rsidRPr="00127B42" w:rsidRDefault="007167A2" w:rsidP="007167A2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2 images (animées ou non)</w:t>
            </w:r>
          </w:p>
          <w:p w14:paraId="59D5D241" w14:textId="5D28B61E" w:rsidR="001523EB" w:rsidRPr="007167A2" w:rsidRDefault="007167A2" w:rsidP="007167A2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 w:rsidRPr="00260B39">
              <w:rPr>
                <w:highlight w:val="yellow"/>
              </w:rPr>
              <w:t>1 séquence animée avec une coroutine</w:t>
            </w:r>
          </w:p>
        </w:tc>
        <w:tc>
          <w:tcPr>
            <w:tcW w:w="1888" w:type="dxa"/>
          </w:tcPr>
          <w:p w14:paraId="7AEFE545" w14:textId="0164BE83" w:rsidR="0002670C" w:rsidRDefault="00D96064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7167A2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6EB75B33" w14:textId="57A23BAE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</w:t>
            </w:r>
          </w:p>
          <w:p w14:paraId="05D85862" w14:textId="77777777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1CD4985A" w14:textId="08A2D98E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77393B54" w14:textId="3095DDDB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006CEE7C" w14:textId="2CBD895B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7E4B202D" w14:textId="274542CD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27207B01" w14:textId="77777777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5B6C1C48" w14:textId="61347230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71BCF8FA" w14:textId="59E9B42F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</w:t>
            </w:r>
          </w:p>
          <w:p w14:paraId="75B24FA7" w14:textId="77777777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3E1CCD80" w14:textId="2C88CA7F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</w:t>
            </w:r>
          </w:p>
          <w:p w14:paraId="16CD37FD" w14:textId="77777777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18FC4EE0" w14:textId="546CD5EB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6E57774E" w14:textId="77777777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52949370" w14:textId="241BA89C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603B8A37" w14:textId="4464CE60" w:rsidR="005E1248" w:rsidRDefault="005E1248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E1248">
              <w:rPr>
                <w:rFonts w:ascii="Arial" w:hAnsi="Arial" w:cs="Arial"/>
                <w:sz w:val="32"/>
                <w:szCs w:val="32"/>
              </w:rPr>
              <w:t>/</w:t>
            </w:r>
            <w:r w:rsidR="001D5876">
              <w:rPr>
                <w:rFonts w:ascii="Arial" w:hAnsi="Arial" w:cs="Arial"/>
                <w:sz w:val="32"/>
                <w:szCs w:val="32"/>
              </w:rPr>
              <w:t>32</w:t>
            </w:r>
          </w:p>
        </w:tc>
      </w:tr>
      <w:tr w:rsidR="00C345BF" w:rsidRPr="0030157A" w14:paraId="1ED7FBC2" w14:textId="77777777" w:rsidTr="00130257">
        <w:tc>
          <w:tcPr>
            <w:tcW w:w="1413" w:type="dxa"/>
          </w:tcPr>
          <w:p w14:paraId="0FD21D15" w14:textId="08B584BE" w:rsidR="00C345BF" w:rsidRPr="00E06CF4" w:rsidRDefault="007167A2" w:rsidP="00365CF7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Visuel</w:t>
            </w:r>
          </w:p>
        </w:tc>
        <w:tc>
          <w:tcPr>
            <w:tcW w:w="6095" w:type="dxa"/>
          </w:tcPr>
          <w:p w14:paraId="0D1BCB17" w14:textId="6138511D" w:rsidR="00402E9E" w:rsidRPr="00672CA8" w:rsidRDefault="00402E9E" w:rsidP="00402E9E">
            <w:pPr>
              <w:pStyle w:val="ListParagraph"/>
              <w:numPr>
                <w:ilvl w:val="0"/>
                <w:numId w:val="10"/>
              </w:numPr>
              <w:spacing w:after="160" w:line="259" w:lineRule="auto"/>
            </w:pPr>
            <w:r>
              <w:t>6 objets de jeu</w:t>
            </w:r>
          </w:p>
          <w:p w14:paraId="7E4AD817" w14:textId="75E98798" w:rsidR="00402E9E" w:rsidRDefault="00402E9E" w:rsidP="00402E9E">
            <w:pPr>
              <w:pStyle w:val="ListParagraph"/>
              <w:numPr>
                <w:ilvl w:val="1"/>
                <w:numId w:val="10"/>
              </w:numPr>
              <w:spacing w:after="160" w:line="259" w:lineRule="auto"/>
            </w:pPr>
            <w:r>
              <w:t>1 contrôleur - point flottant</w:t>
            </w:r>
          </w:p>
          <w:p w14:paraId="1850E70A" w14:textId="4D1E6500" w:rsidR="00402E9E" w:rsidRDefault="00402E9E" w:rsidP="00402E9E">
            <w:pPr>
              <w:pStyle w:val="ListParagraph"/>
              <w:numPr>
                <w:ilvl w:val="1"/>
                <w:numId w:val="10"/>
              </w:numPr>
              <w:spacing w:after="160" w:line="259" w:lineRule="auto"/>
            </w:pPr>
            <w:r>
              <w:t>1 contrôleur - booléen</w:t>
            </w:r>
          </w:p>
          <w:p w14:paraId="70EC71C0" w14:textId="6C0B4FD7" w:rsidR="00402E9E" w:rsidRDefault="00402E9E" w:rsidP="00402E9E">
            <w:pPr>
              <w:pStyle w:val="ListParagraph"/>
              <w:numPr>
                <w:ilvl w:val="1"/>
                <w:numId w:val="10"/>
              </w:numPr>
              <w:spacing w:after="160" w:line="259" w:lineRule="auto"/>
            </w:pPr>
            <w:r>
              <w:t>Maximum 4 images statiques</w:t>
            </w:r>
          </w:p>
          <w:p w14:paraId="6B44FA07" w14:textId="77777777" w:rsidR="00402E9E" w:rsidRDefault="00402E9E" w:rsidP="00402E9E">
            <w:pPr>
              <w:pStyle w:val="ListParagraph"/>
              <w:spacing w:after="160" w:line="259" w:lineRule="auto"/>
            </w:pPr>
          </w:p>
          <w:p w14:paraId="374BD94A" w14:textId="68D5C073" w:rsidR="00402E9E" w:rsidRDefault="00402E9E" w:rsidP="00402E9E">
            <w:pPr>
              <w:pStyle w:val="ListParagraph"/>
              <w:numPr>
                <w:ilvl w:val="0"/>
                <w:numId w:val="10"/>
              </w:numPr>
              <w:spacing w:after="160" w:line="259" w:lineRule="auto"/>
            </w:pPr>
            <w:r>
              <w:t>2 effets de particules (explosions)</w:t>
            </w:r>
          </w:p>
          <w:p w14:paraId="73DBCF03" w14:textId="5454E2AE" w:rsidR="00402E9E" w:rsidRDefault="00402E9E" w:rsidP="00402E9E">
            <w:pPr>
              <w:pStyle w:val="ListParagraph"/>
              <w:numPr>
                <w:ilvl w:val="1"/>
                <w:numId w:val="10"/>
              </w:numPr>
              <w:spacing w:after="160" w:line="259" w:lineRule="auto"/>
            </w:pPr>
            <w:r>
              <w:t>Code</w:t>
            </w:r>
          </w:p>
          <w:p w14:paraId="52A18BD7" w14:textId="77777777" w:rsidR="00402E9E" w:rsidRDefault="00402E9E" w:rsidP="00402E9E">
            <w:pPr>
              <w:pStyle w:val="ListParagraph"/>
              <w:numPr>
                <w:ilvl w:val="0"/>
                <w:numId w:val="10"/>
              </w:numPr>
              <w:spacing w:after="160" w:line="259" w:lineRule="auto"/>
            </w:pPr>
            <w:r>
              <w:t>2 effets de particules (continu)</w:t>
            </w:r>
          </w:p>
          <w:p w14:paraId="1A7EAAB9" w14:textId="77777777" w:rsidR="00402E9E" w:rsidRDefault="00402E9E" w:rsidP="00402E9E">
            <w:pPr>
              <w:pStyle w:val="ListParagraph"/>
              <w:numPr>
                <w:ilvl w:val="0"/>
                <w:numId w:val="10"/>
              </w:numPr>
              <w:spacing w:after="160" w:line="259" w:lineRule="auto"/>
            </w:pPr>
            <w:r>
              <w:t>1 indicateur dans une interface</w:t>
            </w:r>
          </w:p>
          <w:p w14:paraId="5D5B6934" w14:textId="4383C82A" w:rsidR="00402E9E" w:rsidRPr="00F973AA" w:rsidRDefault="00402E9E" w:rsidP="00402E9E">
            <w:pPr>
              <w:pStyle w:val="ListParagraph"/>
              <w:numPr>
                <w:ilvl w:val="0"/>
                <w:numId w:val="10"/>
              </w:numPr>
              <w:spacing w:after="160" w:line="259" w:lineRule="auto"/>
            </w:pPr>
            <w:r>
              <w:t>1 queue (</w:t>
            </w:r>
            <w:r w:rsidRPr="00D66E4E">
              <w:rPr>
                <w:i/>
                <w:iCs/>
              </w:rPr>
              <w:t>motion trail</w:t>
            </w:r>
            <w:r>
              <w:t>) triangulaire</w:t>
            </w:r>
          </w:p>
          <w:p w14:paraId="2FCBDC32" w14:textId="77777777" w:rsidR="001523EB" w:rsidRPr="00365CF7" w:rsidRDefault="001523EB" w:rsidP="00365C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8" w:type="dxa"/>
          </w:tcPr>
          <w:p w14:paraId="228951D8" w14:textId="058218F5" w:rsidR="00C345BF" w:rsidRDefault="008F1A4D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14752C">
              <w:rPr>
                <w:rFonts w:ascii="Arial" w:hAnsi="Arial" w:cs="Arial"/>
                <w:sz w:val="20"/>
                <w:szCs w:val="20"/>
              </w:rPr>
              <w:t>1</w:t>
            </w:r>
            <w:r w:rsidR="00402E9E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1A82A6C4" w14:textId="59A1C042" w:rsidR="005E1248" w:rsidRDefault="005E1248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/1</w:t>
            </w:r>
            <w:r w:rsidR="00402E9E"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17942ADF" w14:textId="10414F74" w:rsidR="005E1248" w:rsidRDefault="005E1248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402E9E">
              <w:rPr>
                <w:rFonts w:ascii="Arial" w:hAnsi="Arial" w:cs="Arial"/>
                <w:sz w:val="20"/>
                <w:szCs w:val="20"/>
              </w:rPr>
              <w:t>6</w:t>
            </w:r>
          </w:p>
          <w:p w14:paraId="3491DB80" w14:textId="72EB39E3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4518B09A" w14:textId="5038E138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3124F2CB" w14:textId="77777777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6C24AAAD" w14:textId="0D32DA3E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37EC48A0" w14:textId="71831A3A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4D922405" w14:textId="77777777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73AA850F" w14:textId="19C17965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74C8F2CF" w14:textId="15A4461C" w:rsidR="005E1248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/8</w:t>
            </w:r>
          </w:p>
          <w:p w14:paraId="1934A30A" w14:textId="5A86D1FE" w:rsidR="005E1248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0132D70B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3ACB285B" w14:textId="352DFE81" w:rsidR="005E1248" w:rsidRDefault="005E1248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E1248">
              <w:rPr>
                <w:rFonts w:ascii="Arial" w:hAnsi="Arial" w:cs="Arial"/>
                <w:sz w:val="28"/>
                <w:szCs w:val="28"/>
              </w:rPr>
              <w:t>/</w:t>
            </w:r>
            <w:r w:rsidR="001D5876">
              <w:rPr>
                <w:rFonts w:ascii="Arial" w:hAnsi="Arial" w:cs="Arial"/>
                <w:sz w:val="28"/>
                <w:szCs w:val="28"/>
              </w:rPr>
              <w:t>56</w:t>
            </w:r>
          </w:p>
        </w:tc>
      </w:tr>
      <w:tr w:rsidR="007167A2" w:rsidRPr="0030157A" w14:paraId="0199E39E" w14:textId="77777777" w:rsidTr="00130257">
        <w:tc>
          <w:tcPr>
            <w:tcW w:w="1413" w:type="dxa"/>
          </w:tcPr>
          <w:p w14:paraId="42A6AAA7" w14:textId="038EF437" w:rsidR="007167A2" w:rsidRDefault="007167A2" w:rsidP="00365CF7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155032">
              <w:rPr>
                <w:rFonts w:ascii="Arial" w:hAnsi="Arial" w:cs="Arial"/>
                <w:b/>
                <w:bCs/>
                <w:sz w:val="22"/>
                <w:szCs w:val="22"/>
              </w:rPr>
              <w:t>Mécanique</w:t>
            </w:r>
          </w:p>
        </w:tc>
        <w:tc>
          <w:tcPr>
            <w:tcW w:w="6095" w:type="dxa"/>
          </w:tcPr>
          <w:p w14:paraId="6CA712CC" w14:textId="77777777" w:rsidR="00402E9E" w:rsidRDefault="00402E9E" w:rsidP="00402E9E">
            <w:pPr>
              <w:pStyle w:val="ListParagraph"/>
              <w:numPr>
                <w:ilvl w:val="0"/>
                <w:numId w:val="10"/>
              </w:numPr>
              <w:spacing w:after="160" w:line="259" w:lineRule="auto"/>
            </w:pPr>
            <w:r>
              <w:t>4 objets de jeu qui sont bougé par code</w:t>
            </w:r>
          </w:p>
          <w:p w14:paraId="3B295F3A" w14:textId="4C6FB606" w:rsidR="00402E9E" w:rsidRPr="00260B39" w:rsidRDefault="00402E9E" w:rsidP="00402E9E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highlight w:val="yellow"/>
              </w:rPr>
            </w:pPr>
            <w:r w:rsidRPr="00260B39">
              <w:rPr>
                <w:highlight w:val="yellow"/>
              </w:rPr>
              <w:t>1 objet poussé</w:t>
            </w:r>
          </w:p>
          <w:p w14:paraId="5E42385A" w14:textId="32882C26" w:rsidR="00402E9E" w:rsidRDefault="00402E9E" w:rsidP="00402E9E">
            <w:pPr>
              <w:pStyle w:val="ListParagraph"/>
              <w:numPr>
                <w:ilvl w:val="0"/>
                <w:numId w:val="10"/>
              </w:numPr>
              <w:spacing w:after="160" w:line="259" w:lineRule="auto"/>
            </w:pPr>
            <w:r>
              <w:t>1 matériel physique</w:t>
            </w:r>
          </w:p>
          <w:p w14:paraId="2D128134" w14:textId="77777777" w:rsidR="00402E9E" w:rsidRPr="00F973AA" w:rsidRDefault="00402E9E" w:rsidP="00402E9E">
            <w:pPr>
              <w:pStyle w:val="ListParagraph"/>
              <w:spacing w:after="160" w:line="259" w:lineRule="auto"/>
            </w:pPr>
          </w:p>
          <w:p w14:paraId="06063656" w14:textId="2EDF86E1" w:rsidR="00402E9E" w:rsidRDefault="00402E9E" w:rsidP="00402E9E">
            <w:pPr>
              <w:pStyle w:val="ListParagraph"/>
              <w:numPr>
                <w:ilvl w:val="0"/>
                <w:numId w:val="10"/>
              </w:numPr>
              <w:spacing w:after="160" w:line="259" w:lineRule="auto"/>
            </w:pPr>
            <w:r>
              <w:t xml:space="preserve">2 </w:t>
            </w:r>
            <w:r w:rsidRPr="003666C4">
              <w:rPr>
                <w:i/>
                <w:iCs/>
              </w:rPr>
              <w:t>OnCollisionEnter2</w:t>
            </w:r>
            <w:r>
              <w:rPr>
                <w:i/>
                <w:iCs/>
              </w:rPr>
              <w:t>D</w:t>
            </w:r>
          </w:p>
          <w:p w14:paraId="375F4787" w14:textId="3FBB7FAC" w:rsidR="00402E9E" w:rsidRDefault="00402E9E" w:rsidP="00402E9E">
            <w:pPr>
              <w:pStyle w:val="ListParagraph"/>
              <w:numPr>
                <w:ilvl w:val="1"/>
                <w:numId w:val="10"/>
              </w:numPr>
              <w:spacing w:after="160" w:line="259" w:lineRule="auto"/>
            </w:pPr>
            <w:r>
              <w:t>1 filtrer masques</w:t>
            </w:r>
          </w:p>
          <w:p w14:paraId="5D47C80E" w14:textId="32A89AF0" w:rsidR="00402E9E" w:rsidRDefault="00402E9E" w:rsidP="00402E9E">
            <w:pPr>
              <w:pStyle w:val="ListParagraph"/>
              <w:numPr>
                <w:ilvl w:val="0"/>
                <w:numId w:val="10"/>
              </w:numPr>
              <w:spacing w:after="160" w:line="259" w:lineRule="auto"/>
            </w:pPr>
            <w:r>
              <w:t xml:space="preserve">1 </w:t>
            </w:r>
            <w:r w:rsidRPr="002918F9">
              <w:rPr>
                <w:i/>
                <w:iCs/>
              </w:rPr>
              <w:t>OnTriggerEnter2D</w:t>
            </w:r>
          </w:p>
          <w:p w14:paraId="0A338DEE" w14:textId="77777777" w:rsidR="00402E9E" w:rsidRPr="00260B39" w:rsidRDefault="00402E9E" w:rsidP="00402E9E">
            <w:pPr>
              <w:pStyle w:val="ListParagraph"/>
              <w:numPr>
                <w:ilvl w:val="0"/>
                <w:numId w:val="10"/>
              </w:numPr>
              <w:spacing w:after="160" w:line="259" w:lineRule="auto"/>
            </w:pPr>
            <w:r w:rsidRPr="00260B39">
              <w:lastRenderedPageBreak/>
              <w:t xml:space="preserve">1 rayon </w:t>
            </w:r>
          </w:p>
          <w:p w14:paraId="25D29BE7" w14:textId="76D8A997" w:rsidR="00402E9E" w:rsidRPr="00260B39" w:rsidRDefault="00402E9E" w:rsidP="00402E9E">
            <w:pPr>
              <w:pStyle w:val="ListParagraph"/>
              <w:numPr>
                <w:ilvl w:val="1"/>
                <w:numId w:val="10"/>
              </w:numPr>
              <w:spacing w:after="160" w:line="259" w:lineRule="auto"/>
            </w:pPr>
            <w:proofErr w:type="gramStart"/>
            <w:r w:rsidRPr="00260B39">
              <w:t>réponse</w:t>
            </w:r>
            <w:proofErr w:type="gramEnd"/>
            <w:r w:rsidRPr="00260B39">
              <w:t xml:space="preserve"> au touché</w:t>
            </w:r>
          </w:p>
          <w:p w14:paraId="148A7CDE" w14:textId="77777777" w:rsidR="00402E9E" w:rsidRPr="00860F53" w:rsidRDefault="00402E9E" w:rsidP="00402E9E">
            <w:pPr>
              <w:pStyle w:val="ListParagraph"/>
              <w:numPr>
                <w:ilvl w:val="0"/>
                <w:numId w:val="10"/>
              </w:numPr>
              <w:spacing w:after="160" w:line="259" w:lineRule="auto"/>
            </w:pPr>
            <w:r w:rsidRPr="00860F53">
              <w:t>2 évènements</w:t>
            </w:r>
          </w:p>
          <w:p w14:paraId="0EED9DF1" w14:textId="010E52CC" w:rsidR="007167A2" w:rsidRDefault="00402E9E" w:rsidP="00402E9E">
            <w:pPr>
              <w:pStyle w:val="ListParagraph"/>
              <w:numPr>
                <w:ilvl w:val="0"/>
                <w:numId w:val="10"/>
              </w:numPr>
              <w:spacing w:after="160" w:line="259" w:lineRule="auto"/>
            </w:pPr>
            <w:r>
              <w:t>2 tuilages uniques</w:t>
            </w:r>
          </w:p>
        </w:tc>
        <w:tc>
          <w:tcPr>
            <w:tcW w:w="1888" w:type="dxa"/>
          </w:tcPr>
          <w:p w14:paraId="2BE562F0" w14:textId="77777777" w:rsidR="007167A2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/16</w:t>
            </w:r>
          </w:p>
          <w:p w14:paraId="25908EAF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621872E4" w14:textId="590ABA25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0B93F077" w14:textId="39F361BC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48F94BD4" w14:textId="4C8D21A1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5D4FF873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7C2EAA52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/8</w:t>
            </w:r>
          </w:p>
          <w:p w14:paraId="0AFA74EC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6182C5DB" w14:textId="1EDED863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662015AB" w14:textId="77EC3ACD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47B988B4" w14:textId="2BA9A739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/6</w:t>
            </w:r>
          </w:p>
          <w:p w14:paraId="3C16AF62" w14:textId="2953AB31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/10</w:t>
            </w:r>
          </w:p>
          <w:p w14:paraId="09DB3046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503DEAFC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/12</w:t>
            </w:r>
          </w:p>
          <w:p w14:paraId="52DE31B4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/20</w:t>
            </w:r>
          </w:p>
          <w:p w14:paraId="57EDB9CF" w14:textId="77777777" w:rsidR="001D5876" w:rsidRDefault="001D5876" w:rsidP="005E1248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  <w:p w14:paraId="4CD0CEC9" w14:textId="49DDAAC9" w:rsidR="001D5876" w:rsidRDefault="001D5876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E1248">
              <w:rPr>
                <w:rFonts w:ascii="Arial" w:hAnsi="Arial" w:cs="Arial"/>
                <w:sz w:val="28"/>
                <w:szCs w:val="28"/>
              </w:rPr>
              <w:t>/</w:t>
            </w:r>
            <w:r>
              <w:rPr>
                <w:rFonts w:ascii="Arial" w:hAnsi="Arial" w:cs="Arial"/>
                <w:sz w:val="28"/>
                <w:szCs w:val="28"/>
              </w:rPr>
              <w:t>88</w:t>
            </w:r>
          </w:p>
        </w:tc>
      </w:tr>
      <w:tr w:rsidR="007167A2" w:rsidRPr="0030157A" w14:paraId="46DC4A20" w14:textId="77777777" w:rsidTr="00130257">
        <w:tc>
          <w:tcPr>
            <w:tcW w:w="1413" w:type="dxa"/>
          </w:tcPr>
          <w:p w14:paraId="04244E36" w14:textId="558CF9DE" w:rsidR="007167A2" w:rsidRDefault="007167A2" w:rsidP="00365CF7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lastRenderedPageBreak/>
              <w:t>Fin jeu</w:t>
            </w:r>
          </w:p>
        </w:tc>
        <w:tc>
          <w:tcPr>
            <w:tcW w:w="6095" w:type="dxa"/>
          </w:tcPr>
          <w:p w14:paraId="535F8A65" w14:textId="77777777" w:rsidR="00402E9E" w:rsidRPr="00860F53" w:rsidRDefault="00402E9E" w:rsidP="00402E9E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 w:rsidRPr="00860F53">
              <w:t>Nom du/des créateur(s)</w:t>
            </w:r>
          </w:p>
          <w:p w14:paraId="134D323D" w14:textId="77777777" w:rsidR="00402E9E" w:rsidRPr="00E029BB" w:rsidRDefault="00402E9E" w:rsidP="00402E9E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highlight w:val="darkYellow"/>
              </w:rPr>
            </w:pPr>
            <w:r w:rsidRPr="00E029BB">
              <w:rPr>
                <w:highlight w:val="darkYellow"/>
              </w:rPr>
              <w:t>2 images (animées ou non) différentes du menu</w:t>
            </w:r>
          </w:p>
          <w:p w14:paraId="138D1712" w14:textId="70D477FD" w:rsidR="00402E9E" w:rsidRPr="00E17FEC" w:rsidRDefault="00402E9E" w:rsidP="00402E9E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 w:rsidRPr="00E17FEC">
              <w:t xml:space="preserve">1 séquence animée avec une coroutine </w:t>
            </w:r>
            <w:r w:rsidR="00784B68" w:rsidRPr="00E17FEC">
              <w:t>diff</w:t>
            </w:r>
            <w:r w:rsidRPr="00E17FEC">
              <w:t xml:space="preserve"> du menu</w:t>
            </w:r>
          </w:p>
          <w:p w14:paraId="7FD930AD" w14:textId="2E679800" w:rsidR="007167A2" w:rsidRDefault="00402E9E" w:rsidP="00402E9E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 w:rsidRPr="00260B39">
              <w:t>1 arrière-plan</w:t>
            </w:r>
          </w:p>
        </w:tc>
        <w:tc>
          <w:tcPr>
            <w:tcW w:w="1888" w:type="dxa"/>
          </w:tcPr>
          <w:p w14:paraId="758B6FD2" w14:textId="3A63F72A" w:rsidR="007167A2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</w:t>
            </w:r>
          </w:p>
          <w:p w14:paraId="280DDE27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483BD4EA" w14:textId="62CBF692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04EB0936" w14:textId="45826D7E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37AF4195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7C549CDA" w14:textId="4E96841D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</w:t>
            </w:r>
          </w:p>
          <w:p w14:paraId="7F572000" w14:textId="77777777" w:rsidR="001D5876" w:rsidRDefault="001D5876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4A2D4C7E" w14:textId="5032F965" w:rsidR="001D5876" w:rsidRDefault="001D5876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E1248">
              <w:rPr>
                <w:rFonts w:ascii="Arial" w:hAnsi="Arial" w:cs="Arial"/>
                <w:sz w:val="28"/>
                <w:szCs w:val="28"/>
              </w:rPr>
              <w:t>/</w:t>
            </w:r>
            <w:r>
              <w:rPr>
                <w:rFonts w:ascii="Arial" w:hAnsi="Arial" w:cs="Arial"/>
                <w:sz w:val="28"/>
                <w:szCs w:val="28"/>
              </w:rPr>
              <w:t>12</w:t>
            </w:r>
          </w:p>
        </w:tc>
      </w:tr>
      <w:tr w:rsidR="007167A2" w:rsidRPr="0030157A" w14:paraId="16A8135A" w14:textId="77777777" w:rsidTr="00130257">
        <w:tc>
          <w:tcPr>
            <w:tcW w:w="1413" w:type="dxa"/>
          </w:tcPr>
          <w:p w14:paraId="6862F9AA" w14:textId="776B3879" w:rsidR="007167A2" w:rsidRDefault="007167A2" w:rsidP="00365CF7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155032">
              <w:rPr>
                <w:rFonts w:ascii="Arial" w:hAnsi="Arial" w:cs="Arial"/>
                <w:b/>
                <w:bCs/>
                <w:sz w:val="22"/>
                <w:szCs w:val="22"/>
              </w:rPr>
              <w:t>Technique</w:t>
            </w:r>
          </w:p>
        </w:tc>
        <w:tc>
          <w:tcPr>
            <w:tcW w:w="6095" w:type="dxa"/>
          </w:tcPr>
          <w:p w14:paraId="649ABD0E" w14:textId="77777777" w:rsidR="00402E9E" w:rsidRDefault="00402E9E" w:rsidP="00402E9E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Cohérence visuelle</w:t>
            </w:r>
          </w:p>
          <w:p w14:paraId="1F53A4FF" w14:textId="77777777" w:rsidR="00402E9E" w:rsidRDefault="00402E9E" w:rsidP="00402E9E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Cohérence design de l’expérience</w:t>
            </w:r>
          </w:p>
          <w:p w14:paraId="66ED8C1F" w14:textId="77777777" w:rsidR="00402E9E" w:rsidRDefault="00402E9E" w:rsidP="00402E9E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 w:rsidRPr="00B85934">
              <w:t>Quantité</w:t>
            </w:r>
            <w:r>
              <w:t xml:space="preserve">/impact </w:t>
            </w:r>
            <w:r w:rsidRPr="00B85934">
              <w:t>de</w:t>
            </w:r>
            <w:r>
              <w:t>s</w:t>
            </w:r>
            <w:r w:rsidRPr="00B85934">
              <w:t xml:space="preserve"> bug</w:t>
            </w:r>
            <w:r>
              <w:t>s</w:t>
            </w:r>
          </w:p>
          <w:p w14:paraId="42257806" w14:textId="77777777" w:rsidR="00402E9E" w:rsidRDefault="00402E9E" w:rsidP="00402E9E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Qualité du code</w:t>
            </w:r>
          </w:p>
          <w:p w14:paraId="3810E9F1" w14:textId="272E5C0F" w:rsidR="007167A2" w:rsidRDefault="00402E9E" w:rsidP="00402E9E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 xml:space="preserve">Organisation dans </w:t>
            </w:r>
            <w:proofErr w:type="spellStart"/>
            <w:r>
              <w:t>Unity</w:t>
            </w:r>
            <w:proofErr w:type="spellEnd"/>
          </w:p>
        </w:tc>
        <w:tc>
          <w:tcPr>
            <w:tcW w:w="1888" w:type="dxa"/>
          </w:tcPr>
          <w:p w14:paraId="0DE039F6" w14:textId="49F523E9" w:rsidR="007167A2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1D5876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01FAC28D" w14:textId="7E8F02C8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1D5876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35CB0795" w14:textId="07026BD4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/20</w:t>
            </w:r>
          </w:p>
          <w:p w14:paraId="32E49A5B" w14:textId="667FBB5C" w:rsidR="00402E9E" w:rsidRDefault="00402E9E" w:rsidP="00AE511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/20</w:t>
            </w:r>
          </w:p>
          <w:p w14:paraId="0CD5659F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1D5876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7BEB8DB3" w14:textId="19F7DFD5" w:rsidR="001D5876" w:rsidRDefault="001D5876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E1248">
              <w:rPr>
                <w:rFonts w:ascii="Arial" w:hAnsi="Arial" w:cs="Arial"/>
                <w:sz w:val="28"/>
                <w:szCs w:val="28"/>
              </w:rPr>
              <w:t>/</w:t>
            </w:r>
            <w:r>
              <w:rPr>
                <w:rFonts w:ascii="Arial" w:hAnsi="Arial" w:cs="Arial"/>
                <w:sz w:val="28"/>
                <w:szCs w:val="28"/>
              </w:rPr>
              <w:t>100</w:t>
            </w:r>
          </w:p>
        </w:tc>
      </w:tr>
    </w:tbl>
    <w:p w14:paraId="746EA807" w14:textId="066C5DE0" w:rsidR="00365CF7" w:rsidRDefault="00365CF7" w:rsidP="00655282">
      <w:pPr>
        <w:rPr>
          <w:sz w:val="20"/>
        </w:rPr>
      </w:pPr>
    </w:p>
    <w:sectPr w:rsidR="00365CF7">
      <w:headerReference w:type="default" r:id="rId8"/>
      <w:footerReference w:type="defaul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54F33" w14:textId="77777777" w:rsidR="00656FED" w:rsidRDefault="00656FED">
      <w:r>
        <w:separator/>
      </w:r>
    </w:p>
  </w:endnote>
  <w:endnote w:type="continuationSeparator" w:id="0">
    <w:p w14:paraId="27E5C457" w14:textId="77777777" w:rsidR="00656FED" w:rsidRDefault="00656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A81EC" w14:textId="77777777" w:rsidR="00315C70" w:rsidRPr="0099289D" w:rsidRDefault="00315C70" w:rsidP="0099289D">
    <w:pPr>
      <w:pStyle w:val="Footer"/>
      <w:shd w:val="clear" w:color="auto" w:fill="D9D9D9"/>
      <w:jc w:val="center"/>
      <w:rPr>
        <w:rFonts w:ascii="Arial" w:hAnsi="Arial" w:cs="Arial"/>
        <w:i/>
        <w:sz w:val="18"/>
        <w:szCs w:val="18"/>
      </w:rPr>
    </w:pPr>
    <w:r w:rsidRPr="0099289D">
      <w:rPr>
        <w:rFonts w:ascii="Arial" w:hAnsi="Arial" w:cs="Arial"/>
        <w:i/>
        <w:sz w:val="18"/>
        <w:szCs w:val="18"/>
      </w:rPr>
      <w:t xml:space="preserve">© </w:t>
    </w:r>
    <w:r w:rsidR="00CF12A2">
      <w:rPr>
        <w:rFonts w:ascii="Arial" w:hAnsi="Arial" w:cs="Arial"/>
        <w:i/>
        <w:sz w:val="18"/>
        <w:szCs w:val="18"/>
      </w:rPr>
      <w:t>Marc-André Lavoie</w:t>
    </w:r>
    <w:r w:rsidRPr="0099289D">
      <w:rPr>
        <w:rFonts w:ascii="Arial" w:hAnsi="Arial" w:cs="Arial"/>
        <w:i/>
        <w:sz w:val="18"/>
        <w:szCs w:val="18"/>
      </w:rPr>
      <w:t>, Cégep du Vieux-Montréal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A844F" w14:textId="77777777" w:rsidR="00656FED" w:rsidRDefault="00656FED">
      <w:r>
        <w:separator/>
      </w:r>
    </w:p>
  </w:footnote>
  <w:footnote w:type="continuationSeparator" w:id="0">
    <w:p w14:paraId="1FBAB466" w14:textId="77777777" w:rsidR="00656FED" w:rsidRDefault="00656F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78B04" w14:textId="0578693F" w:rsidR="00315C70" w:rsidRPr="0099289D" w:rsidRDefault="00315C70" w:rsidP="0099289D">
    <w:pPr>
      <w:pStyle w:val="Header"/>
      <w:shd w:val="clear" w:color="auto" w:fill="D9D9D9"/>
      <w:jc w:val="center"/>
      <w:rPr>
        <w:rFonts w:ascii="Arial" w:hAnsi="Arial" w:cs="Arial"/>
        <w:i/>
        <w:sz w:val="18"/>
        <w:szCs w:val="18"/>
      </w:rPr>
    </w:pPr>
    <w:r w:rsidRPr="0099289D">
      <w:rPr>
        <w:rFonts w:ascii="Arial" w:hAnsi="Arial" w:cs="Arial"/>
        <w:i/>
        <w:sz w:val="18"/>
        <w:szCs w:val="18"/>
      </w:rPr>
      <w:t>C</w:t>
    </w:r>
    <w:r w:rsidR="00CF12A2">
      <w:rPr>
        <w:rFonts w:ascii="Arial" w:hAnsi="Arial" w:cs="Arial"/>
        <w:i/>
        <w:sz w:val="18"/>
        <w:szCs w:val="18"/>
      </w:rPr>
      <w:t xml:space="preserve">ours </w:t>
    </w:r>
    <w:r w:rsidR="00AB2BF8">
      <w:rPr>
        <w:rFonts w:ascii="Arial" w:hAnsi="Arial" w:cs="Arial"/>
        <w:i/>
        <w:sz w:val="18"/>
        <w:szCs w:val="18"/>
      </w:rPr>
      <w:t>420-C</w:t>
    </w:r>
    <w:r w:rsidR="000B67CC">
      <w:rPr>
        <w:rFonts w:ascii="Arial" w:hAnsi="Arial" w:cs="Arial"/>
        <w:i/>
        <w:sz w:val="18"/>
        <w:szCs w:val="18"/>
      </w:rPr>
      <w:t>63</w:t>
    </w:r>
    <w:r w:rsidR="00AB2BF8">
      <w:rPr>
        <w:rFonts w:ascii="Arial" w:hAnsi="Arial" w:cs="Arial"/>
        <w:i/>
        <w:sz w:val="18"/>
        <w:szCs w:val="18"/>
      </w:rPr>
      <w:t xml:space="preserve"> </w:t>
    </w:r>
    <w:r w:rsidR="000B67CC">
      <w:rPr>
        <w:rFonts w:ascii="Arial" w:hAnsi="Arial" w:cs="Arial"/>
        <w:i/>
        <w:sz w:val="18"/>
        <w:szCs w:val="18"/>
      </w:rPr>
      <w:t>D</w:t>
    </w:r>
    <w:r w:rsidR="00AB2BF8">
      <w:rPr>
        <w:rFonts w:ascii="Arial" w:hAnsi="Arial" w:cs="Arial"/>
        <w:i/>
        <w:sz w:val="18"/>
        <w:szCs w:val="18"/>
      </w:rPr>
      <w:t>éveloppement de jeux vidéo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2254"/>
    <w:multiLevelType w:val="hybridMultilevel"/>
    <w:tmpl w:val="4640985C"/>
    <w:lvl w:ilvl="0" w:tplc="9AC649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26474"/>
    <w:multiLevelType w:val="hybridMultilevel"/>
    <w:tmpl w:val="E714A8B0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B7A0B"/>
    <w:multiLevelType w:val="hybridMultilevel"/>
    <w:tmpl w:val="9A7651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95662"/>
    <w:multiLevelType w:val="hybridMultilevel"/>
    <w:tmpl w:val="E6B0A4A6"/>
    <w:lvl w:ilvl="0" w:tplc="9AC649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71D86"/>
    <w:multiLevelType w:val="hybridMultilevel"/>
    <w:tmpl w:val="4CE2D492"/>
    <w:lvl w:ilvl="0" w:tplc="9AC649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D4A7B"/>
    <w:multiLevelType w:val="hybridMultilevel"/>
    <w:tmpl w:val="1B0264D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895493"/>
    <w:multiLevelType w:val="hybridMultilevel"/>
    <w:tmpl w:val="90BACD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8E1991"/>
    <w:multiLevelType w:val="hybridMultilevel"/>
    <w:tmpl w:val="86C6F536"/>
    <w:lvl w:ilvl="0" w:tplc="B52E4C3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3F46F9"/>
    <w:multiLevelType w:val="hybridMultilevel"/>
    <w:tmpl w:val="23FE28A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CE0CD6"/>
    <w:multiLevelType w:val="hybridMultilevel"/>
    <w:tmpl w:val="4AB809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489210">
    <w:abstractNumId w:val="1"/>
  </w:num>
  <w:num w:numId="2" w16cid:durableId="392042651">
    <w:abstractNumId w:val="4"/>
  </w:num>
  <w:num w:numId="3" w16cid:durableId="58940489">
    <w:abstractNumId w:val="9"/>
  </w:num>
  <w:num w:numId="4" w16cid:durableId="846138826">
    <w:abstractNumId w:val="5"/>
  </w:num>
  <w:num w:numId="5" w16cid:durableId="591161318">
    <w:abstractNumId w:val="3"/>
  </w:num>
  <w:num w:numId="6" w16cid:durableId="1661959766">
    <w:abstractNumId w:val="0"/>
  </w:num>
  <w:num w:numId="7" w16cid:durableId="1106458521">
    <w:abstractNumId w:val="8"/>
  </w:num>
  <w:num w:numId="8" w16cid:durableId="509612175">
    <w:abstractNumId w:val="2"/>
  </w:num>
  <w:num w:numId="9" w16cid:durableId="627784797">
    <w:abstractNumId w:val="6"/>
  </w:num>
  <w:num w:numId="10" w16cid:durableId="13090165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CFC"/>
    <w:rsid w:val="0001259F"/>
    <w:rsid w:val="0002307A"/>
    <w:rsid w:val="00024842"/>
    <w:rsid w:val="0002670C"/>
    <w:rsid w:val="00035AD0"/>
    <w:rsid w:val="00036627"/>
    <w:rsid w:val="00036682"/>
    <w:rsid w:val="0004768F"/>
    <w:rsid w:val="00056038"/>
    <w:rsid w:val="00056470"/>
    <w:rsid w:val="000762E9"/>
    <w:rsid w:val="00085F13"/>
    <w:rsid w:val="00087D82"/>
    <w:rsid w:val="00095B3A"/>
    <w:rsid w:val="000A400C"/>
    <w:rsid w:val="000A480D"/>
    <w:rsid w:val="000A4ABB"/>
    <w:rsid w:val="000B5C3B"/>
    <w:rsid w:val="000B67CC"/>
    <w:rsid w:val="000E239C"/>
    <w:rsid w:val="000E2456"/>
    <w:rsid w:val="000E3DA9"/>
    <w:rsid w:val="000E6311"/>
    <w:rsid w:val="000F1FAF"/>
    <w:rsid w:val="000F3A8D"/>
    <w:rsid w:val="000F3EA8"/>
    <w:rsid w:val="000F53C7"/>
    <w:rsid w:val="001152BD"/>
    <w:rsid w:val="00116DEA"/>
    <w:rsid w:val="00120336"/>
    <w:rsid w:val="00130257"/>
    <w:rsid w:val="00135169"/>
    <w:rsid w:val="00141F19"/>
    <w:rsid w:val="00145855"/>
    <w:rsid w:val="0014752C"/>
    <w:rsid w:val="001523EB"/>
    <w:rsid w:val="00152CEB"/>
    <w:rsid w:val="00155032"/>
    <w:rsid w:val="00155B2A"/>
    <w:rsid w:val="001620BC"/>
    <w:rsid w:val="00163869"/>
    <w:rsid w:val="00165258"/>
    <w:rsid w:val="00174DEA"/>
    <w:rsid w:val="00181DA6"/>
    <w:rsid w:val="0018326C"/>
    <w:rsid w:val="00186D40"/>
    <w:rsid w:val="0019223C"/>
    <w:rsid w:val="001C537A"/>
    <w:rsid w:val="001C6474"/>
    <w:rsid w:val="001D1F0A"/>
    <w:rsid w:val="001D5876"/>
    <w:rsid w:val="001E1474"/>
    <w:rsid w:val="001E1659"/>
    <w:rsid w:val="001E21F6"/>
    <w:rsid w:val="001F51DE"/>
    <w:rsid w:val="00201A7D"/>
    <w:rsid w:val="002207A9"/>
    <w:rsid w:val="002224A6"/>
    <w:rsid w:val="00223018"/>
    <w:rsid w:val="002239A1"/>
    <w:rsid w:val="00231FF5"/>
    <w:rsid w:val="00253625"/>
    <w:rsid w:val="00254E45"/>
    <w:rsid w:val="00256492"/>
    <w:rsid w:val="00260B39"/>
    <w:rsid w:val="00266600"/>
    <w:rsid w:val="00266BC4"/>
    <w:rsid w:val="00282007"/>
    <w:rsid w:val="00283841"/>
    <w:rsid w:val="00285E58"/>
    <w:rsid w:val="00293E1A"/>
    <w:rsid w:val="00295EC4"/>
    <w:rsid w:val="00297D95"/>
    <w:rsid w:val="002A377F"/>
    <w:rsid w:val="002D27D8"/>
    <w:rsid w:val="002D4300"/>
    <w:rsid w:val="002E2D8E"/>
    <w:rsid w:val="002E5C5E"/>
    <w:rsid w:val="002E66E3"/>
    <w:rsid w:val="002F17C6"/>
    <w:rsid w:val="002F6A51"/>
    <w:rsid w:val="002F7986"/>
    <w:rsid w:val="0030157A"/>
    <w:rsid w:val="0030661A"/>
    <w:rsid w:val="00315902"/>
    <w:rsid w:val="00315C70"/>
    <w:rsid w:val="00317886"/>
    <w:rsid w:val="00320EB0"/>
    <w:rsid w:val="003309CD"/>
    <w:rsid w:val="0034359A"/>
    <w:rsid w:val="00344E6E"/>
    <w:rsid w:val="00354769"/>
    <w:rsid w:val="00360AAF"/>
    <w:rsid w:val="00363B40"/>
    <w:rsid w:val="00365CF7"/>
    <w:rsid w:val="00382A10"/>
    <w:rsid w:val="00384929"/>
    <w:rsid w:val="00385E70"/>
    <w:rsid w:val="00386806"/>
    <w:rsid w:val="0039087E"/>
    <w:rsid w:val="00394E9E"/>
    <w:rsid w:val="003952A4"/>
    <w:rsid w:val="003A2382"/>
    <w:rsid w:val="003A4671"/>
    <w:rsid w:val="003B1A76"/>
    <w:rsid w:val="003B3122"/>
    <w:rsid w:val="003C10F4"/>
    <w:rsid w:val="003C3D2F"/>
    <w:rsid w:val="003C3D77"/>
    <w:rsid w:val="003C5CE3"/>
    <w:rsid w:val="003C7B5D"/>
    <w:rsid w:val="003D1C0B"/>
    <w:rsid w:val="003D4F94"/>
    <w:rsid w:val="003D5758"/>
    <w:rsid w:val="003E0647"/>
    <w:rsid w:val="003E4FC2"/>
    <w:rsid w:val="003F6A46"/>
    <w:rsid w:val="00402E9E"/>
    <w:rsid w:val="00412514"/>
    <w:rsid w:val="00414A97"/>
    <w:rsid w:val="00415405"/>
    <w:rsid w:val="00427F2F"/>
    <w:rsid w:val="0043300F"/>
    <w:rsid w:val="00435FA1"/>
    <w:rsid w:val="00442C0F"/>
    <w:rsid w:val="004442BC"/>
    <w:rsid w:val="004458CC"/>
    <w:rsid w:val="0044745E"/>
    <w:rsid w:val="00457707"/>
    <w:rsid w:val="0046375C"/>
    <w:rsid w:val="0047660A"/>
    <w:rsid w:val="004A34A9"/>
    <w:rsid w:val="004B0BC9"/>
    <w:rsid w:val="004B50D4"/>
    <w:rsid w:val="004C3D23"/>
    <w:rsid w:val="004C46ED"/>
    <w:rsid w:val="004C6C36"/>
    <w:rsid w:val="004D7F05"/>
    <w:rsid w:val="0050124E"/>
    <w:rsid w:val="00505342"/>
    <w:rsid w:val="0050648E"/>
    <w:rsid w:val="00513D26"/>
    <w:rsid w:val="00520429"/>
    <w:rsid w:val="005231D5"/>
    <w:rsid w:val="00542581"/>
    <w:rsid w:val="00557BE7"/>
    <w:rsid w:val="0056457E"/>
    <w:rsid w:val="00572EDE"/>
    <w:rsid w:val="005741C9"/>
    <w:rsid w:val="00592198"/>
    <w:rsid w:val="00596315"/>
    <w:rsid w:val="005B14A2"/>
    <w:rsid w:val="005B7FBE"/>
    <w:rsid w:val="005C4C91"/>
    <w:rsid w:val="005C5931"/>
    <w:rsid w:val="005C7EA6"/>
    <w:rsid w:val="005D0F13"/>
    <w:rsid w:val="005D4ECC"/>
    <w:rsid w:val="005E1248"/>
    <w:rsid w:val="005E165B"/>
    <w:rsid w:val="005E2084"/>
    <w:rsid w:val="005F6120"/>
    <w:rsid w:val="005F78FE"/>
    <w:rsid w:val="00606444"/>
    <w:rsid w:val="00606C72"/>
    <w:rsid w:val="00614D80"/>
    <w:rsid w:val="00621FD3"/>
    <w:rsid w:val="00624E5C"/>
    <w:rsid w:val="00637FD8"/>
    <w:rsid w:val="00640787"/>
    <w:rsid w:val="00653926"/>
    <w:rsid w:val="00655282"/>
    <w:rsid w:val="006560B0"/>
    <w:rsid w:val="00656FED"/>
    <w:rsid w:val="006644CA"/>
    <w:rsid w:val="0066633B"/>
    <w:rsid w:val="0067184D"/>
    <w:rsid w:val="006850C3"/>
    <w:rsid w:val="0069559F"/>
    <w:rsid w:val="006A7154"/>
    <w:rsid w:val="006B1D4D"/>
    <w:rsid w:val="006C5917"/>
    <w:rsid w:val="006D0916"/>
    <w:rsid w:val="006D261B"/>
    <w:rsid w:val="006D6D2B"/>
    <w:rsid w:val="006E298C"/>
    <w:rsid w:val="006E696E"/>
    <w:rsid w:val="006E6EF1"/>
    <w:rsid w:val="006F6083"/>
    <w:rsid w:val="006F6187"/>
    <w:rsid w:val="007026FC"/>
    <w:rsid w:val="007167A2"/>
    <w:rsid w:val="00733303"/>
    <w:rsid w:val="007409C7"/>
    <w:rsid w:val="007443DF"/>
    <w:rsid w:val="007530D0"/>
    <w:rsid w:val="00756DCF"/>
    <w:rsid w:val="0076111A"/>
    <w:rsid w:val="00784B68"/>
    <w:rsid w:val="007A0DCC"/>
    <w:rsid w:val="007E5DED"/>
    <w:rsid w:val="007E639E"/>
    <w:rsid w:val="007E6D0A"/>
    <w:rsid w:val="007F3736"/>
    <w:rsid w:val="00814BA9"/>
    <w:rsid w:val="008238E5"/>
    <w:rsid w:val="0082745F"/>
    <w:rsid w:val="00837110"/>
    <w:rsid w:val="0083793B"/>
    <w:rsid w:val="00841699"/>
    <w:rsid w:val="008420D7"/>
    <w:rsid w:val="00842EE9"/>
    <w:rsid w:val="008533F6"/>
    <w:rsid w:val="00860F53"/>
    <w:rsid w:val="0088655F"/>
    <w:rsid w:val="00895251"/>
    <w:rsid w:val="008A5242"/>
    <w:rsid w:val="008A732B"/>
    <w:rsid w:val="008B6363"/>
    <w:rsid w:val="008C6709"/>
    <w:rsid w:val="008D5EE4"/>
    <w:rsid w:val="008E0F4F"/>
    <w:rsid w:val="008F1A4D"/>
    <w:rsid w:val="00914F3A"/>
    <w:rsid w:val="009229D3"/>
    <w:rsid w:val="0092751F"/>
    <w:rsid w:val="0093477F"/>
    <w:rsid w:val="0096064C"/>
    <w:rsid w:val="009670C9"/>
    <w:rsid w:val="00967926"/>
    <w:rsid w:val="00972787"/>
    <w:rsid w:val="009841E9"/>
    <w:rsid w:val="0099289D"/>
    <w:rsid w:val="009A7D64"/>
    <w:rsid w:val="009B591A"/>
    <w:rsid w:val="009B7D00"/>
    <w:rsid w:val="009C5C07"/>
    <w:rsid w:val="009D6B4C"/>
    <w:rsid w:val="009E0ED4"/>
    <w:rsid w:val="009E32CB"/>
    <w:rsid w:val="009F04EE"/>
    <w:rsid w:val="009F22B4"/>
    <w:rsid w:val="009F6E72"/>
    <w:rsid w:val="00A00E1A"/>
    <w:rsid w:val="00A0710C"/>
    <w:rsid w:val="00A16B2D"/>
    <w:rsid w:val="00A17D08"/>
    <w:rsid w:val="00A21890"/>
    <w:rsid w:val="00A30DBE"/>
    <w:rsid w:val="00A31B6F"/>
    <w:rsid w:val="00A33BE3"/>
    <w:rsid w:val="00A3527E"/>
    <w:rsid w:val="00A445B9"/>
    <w:rsid w:val="00A503DB"/>
    <w:rsid w:val="00A515E5"/>
    <w:rsid w:val="00A52A04"/>
    <w:rsid w:val="00A6221A"/>
    <w:rsid w:val="00A628D5"/>
    <w:rsid w:val="00AB0FB1"/>
    <w:rsid w:val="00AB2A14"/>
    <w:rsid w:val="00AB2BF8"/>
    <w:rsid w:val="00AB5FB0"/>
    <w:rsid w:val="00AB6084"/>
    <w:rsid w:val="00AC52DA"/>
    <w:rsid w:val="00AC7B4A"/>
    <w:rsid w:val="00AD42BA"/>
    <w:rsid w:val="00AE1B1A"/>
    <w:rsid w:val="00AE3000"/>
    <w:rsid w:val="00AE5114"/>
    <w:rsid w:val="00AF68C1"/>
    <w:rsid w:val="00B02780"/>
    <w:rsid w:val="00B064BF"/>
    <w:rsid w:val="00B11567"/>
    <w:rsid w:val="00B158DB"/>
    <w:rsid w:val="00B269FE"/>
    <w:rsid w:val="00B30E0A"/>
    <w:rsid w:val="00B340BC"/>
    <w:rsid w:val="00B5282A"/>
    <w:rsid w:val="00B552B8"/>
    <w:rsid w:val="00B55902"/>
    <w:rsid w:val="00B6735C"/>
    <w:rsid w:val="00B73891"/>
    <w:rsid w:val="00B772CE"/>
    <w:rsid w:val="00BB10A7"/>
    <w:rsid w:val="00BB2625"/>
    <w:rsid w:val="00BD4084"/>
    <w:rsid w:val="00BF171E"/>
    <w:rsid w:val="00BF203B"/>
    <w:rsid w:val="00BF2B41"/>
    <w:rsid w:val="00BF413B"/>
    <w:rsid w:val="00BF69C5"/>
    <w:rsid w:val="00C0268B"/>
    <w:rsid w:val="00C1676E"/>
    <w:rsid w:val="00C24D64"/>
    <w:rsid w:val="00C27753"/>
    <w:rsid w:val="00C334CD"/>
    <w:rsid w:val="00C345BF"/>
    <w:rsid w:val="00C37BBB"/>
    <w:rsid w:val="00C44952"/>
    <w:rsid w:val="00C500FD"/>
    <w:rsid w:val="00C53E88"/>
    <w:rsid w:val="00C542EB"/>
    <w:rsid w:val="00C55BEA"/>
    <w:rsid w:val="00C65F58"/>
    <w:rsid w:val="00C678D3"/>
    <w:rsid w:val="00C67A9D"/>
    <w:rsid w:val="00C72419"/>
    <w:rsid w:val="00C733CD"/>
    <w:rsid w:val="00C80107"/>
    <w:rsid w:val="00C8528D"/>
    <w:rsid w:val="00C860AC"/>
    <w:rsid w:val="00C932FE"/>
    <w:rsid w:val="00CA3982"/>
    <w:rsid w:val="00CD09CB"/>
    <w:rsid w:val="00CD15B9"/>
    <w:rsid w:val="00CE14D1"/>
    <w:rsid w:val="00CE1A34"/>
    <w:rsid w:val="00CF12A2"/>
    <w:rsid w:val="00CF1AFC"/>
    <w:rsid w:val="00CF2A23"/>
    <w:rsid w:val="00CF763D"/>
    <w:rsid w:val="00D0397D"/>
    <w:rsid w:val="00D06033"/>
    <w:rsid w:val="00D10085"/>
    <w:rsid w:val="00D11E19"/>
    <w:rsid w:val="00D13C7F"/>
    <w:rsid w:val="00D22676"/>
    <w:rsid w:val="00D22B92"/>
    <w:rsid w:val="00D3425B"/>
    <w:rsid w:val="00D3504C"/>
    <w:rsid w:val="00D4067D"/>
    <w:rsid w:val="00D518BB"/>
    <w:rsid w:val="00D75F3B"/>
    <w:rsid w:val="00D77FD6"/>
    <w:rsid w:val="00D85928"/>
    <w:rsid w:val="00D92E89"/>
    <w:rsid w:val="00D946ED"/>
    <w:rsid w:val="00D96064"/>
    <w:rsid w:val="00DA0874"/>
    <w:rsid w:val="00DA164B"/>
    <w:rsid w:val="00DB294B"/>
    <w:rsid w:val="00DB4839"/>
    <w:rsid w:val="00DB6FBD"/>
    <w:rsid w:val="00DC1DC0"/>
    <w:rsid w:val="00DD79F9"/>
    <w:rsid w:val="00DE10D7"/>
    <w:rsid w:val="00DE5381"/>
    <w:rsid w:val="00DE5C97"/>
    <w:rsid w:val="00DE743C"/>
    <w:rsid w:val="00DF0CC7"/>
    <w:rsid w:val="00DF1DA7"/>
    <w:rsid w:val="00DF3A67"/>
    <w:rsid w:val="00DF3B9B"/>
    <w:rsid w:val="00DF5AE5"/>
    <w:rsid w:val="00DF6F33"/>
    <w:rsid w:val="00E029BB"/>
    <w:rsid w:val="00E0500C"/>
    <w:rsid w:val="00E06CF4"/>
    <w:rsid w:val="00E07505"/>
    <w:rsid w:val="00E07F9B"/>
    <w:rsid w:val="00E1264D"/>
    <w:rsid w:val="00E13D24"/>
    <w:rsid w:val="00E17F54"/>
    <w:rsid w:val="00E17FEC"/>
    <w:rsid w:val="00E21CFC"/>
    <w:rsid w:val="00E55E53"/>
    <w:rsid w:val="00E63D15"/>
    <w:rsid w:val="00E71067"/>
    <w:rsid w:val="00E734F2"/>
    <w:rsid w:val="00E80F39"/>
    <w:rsid w:val="00E90273"/>
    <w:rsid w:val="00E97CAB"/>
    <w:rsid w:val="00EA355C"/>
    <w:rsid w:val="00EA4F1E"/>
    <w:rsid w:val="00EB07A6"/>
    <w:rsid w:val="00EC0A81"/>
    <w:rsid w:val="00EC47B1"/>
    <w:rsid w:val="00ED4F12"/>
    <w:rsid w:val="00ED5051"/>
    <w:rsid w:val="00EF48E0"/>
    <w:rsid w:val="00EF63C4"/>
    <w:rsid w:val="00F142E5"/>
    <w:rsid w:val="00F2081E"/>
    <w:rsid w:val="00F527B8"/>
    <w:rsid w:val="00F532BA"/>
    <w:rsid w:val="00F54170"/>
    <w:rsid w:val="00F562A0"/>
    <w:rsid w:val="00F72A0D"/>
    <w:rsid w:val="00F775C9"/>
    <w:rsid w:val="00F84097"/>
    <w:rsid w:val="00F92DCB"/>
    <w:rsid w:val="00F95BB8"/>
    <w:rsid w:val="00FD48EE"/>
    <w:rsid w:val="00FD4919"/>
    <w:rsid w:val="00FD58CA"/>
    <w:rsid w:val="00FE377E"/>
    <w:rsid w:val="00FF1877"/>
    <w:rsid w:val="00FF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03CF6F"/>
  <w15:chartTrackingRefBased/>
  <w15:docId w15:val="{1CA664CD-0587-4480-89E9-E3C796FFF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9289D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99289D"/>
    <w:pPr>
      <w:tabs>
        <w:tab w:val="center" w:pos="4703"/>
        <w:tab w:val="right" w:pos="9406"/>
      </w:tabs>
    </w:pPr>
  </w:style>
  <w:style w:type="table" w:styleId="TableGrid">
    <w:name w:val="Table Grid"/>
    <w:basedOn w:val="TableNormal"/>
    <w:rsid w:val="000560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15C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0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eur\Application%20Data\Microsoft\Mod&#232;les\B33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8EF09-2F15-4FE0-8532-F400B0968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B33.dot</Template>
  <TotalTime>1572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Correction Etapes 2 et 3</vt:lpstr>
      <vt:lpstr>Correction Etapes 2 et 3</vt:lpstr>
    </vt:vector>
  </TitlesOfParts>
  <Company>cvm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Correction Etapes 2 et 3</dc:title>
  <dc:subject/>
  <dc:creator>cvm</dc:creator>
  <cp:keywords/>
  <cp:lastModifiedBy>Robillard-Marchand Karl</cp:lastModifiedBy>
  <cp:revision>342</cp:revision>
  <cp:lastPrinted>2016-11-08T01:01:00Z</cp:lastPrinted>
  <dcterms:created xsi:type="dcterms:W3CDTF">2015-10-26T18:22:00Z</dcterms:created>
  <dcterms:modified xsi:type="dcterms:W3CDTF">2022-12-13T06:37:00Z</dcterms:modified>
</cp:coreProperties>
</file>